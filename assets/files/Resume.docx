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F93847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C836EB5" w14:textId="2C8F92A4" w:rsidR="00CE2A44" w:rsidRDefault="00577F61" w:rsidP="00CE2A44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PROFILE</w:t>
            </w:r>
          </w:p>
          <w:p w14:paraId="5A7B22AE" w14:textId="057C03F4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0EE51F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71FDD03" w14:textId="43265BE5" w:rsidR="00577F61" w:rsidRPr="00577F61" w:rsidRDefault="00577F61" w:rsidP="00577F61">
            <w:pPr>
              <w:pStyle w:val="Title"/>
            </w:pPr>
            <w:r>
              <w:t>MuhammadAHmed</w:t>
            </w:r>
          </w:p>
          <w:p w14:paraId="633A531E" w14:textId="731E13A6" w:rsidR="001B2ABD" w:rsidRDefault="001B2ABD" w:rsidP="001B2ABD">
            <w:pPr>
              <w:pStyle w:val="Subtitle"/>
            </w:pPr>
          </w:p>
        </w:tc>
      </w:tr>
      <w:tr w:rsidR="001B2ABD" w14:paraId="207F3295" w14:textId="77777777" w:rsidTr="001B2ABD">
        <w:tc>
          <w:tcPr>
            <w:tcW w:w="3600" w:type="dxa"/>
          </w:tcPr>
          <w:p w14:paraId="1FD9A33F" w14:textId="7FACA660" w:rsidR="00036450" w:rsidRDefault="00CE2A44" w:rsidP="009260CD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 a software engineering student, I am passionate about learning and gaining hands-on experience in the field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 am actively seeking internships, co-op opportunities, or part-time work in the software engineering field to gain valuable experience and work alongside experienced professionals. I am confident that with my dedication and passion for software engineering, I can make a positive impact on any team and contribute to the success of the organization.</w:t>
            </w:r>
          </w:p>
          <w:p w14:paraId="7B587A14" w14:textId="77777777" w:rsidR="00036450" w:rsidRDefault="00036450" w:rsidP="00036450"/>
          <w:sdt>
            <w:sdtPr>
              <w:id w:val="-1954003311"/>
              <w:placeholder>
                <w:docPart w:val="3B6897DBFA9C45ACA98B7162346958CE"/>
              </w:placeholder>
              <w:temporary/>
              <w:showingPlcHdr/>
              <w15:appearance w15:val="hidden"/>
            </w:sdtPr>
            <w:sdtContent>
              <w:p w14:paraId="4FF23DEA" w14:textId="37DE4FCF" w:rsidR="004D3011" w:rsidRPr="004D3011" w:rsidRDefault="00CB0055" w:rsidP="00577F61">
                <w:pPr>
                  <w:pStyle w:val="Heading3"/>
                  <w:spacing w:before="0"/>
                </w:pPr>
                <w:r w:rsidRPr="00CB0055">
                  <w:t>Contact</w:t>
                </w:r>
              </w:p>
            </w:sdtContent>
          </w:sdt>
          <w:p w14:paraId="1B3E14C0" w14:textId="1F723567" w:rsidR="004D3011" w:rsidRDefault="00577F61" w:rsidP="004D3011">
            <w:r>
              <w:t>LINKEDIN:</w:t>
            </w:r>
          </w:p>
          <w:p w14:paraId="4F6A0C2A" w14:textId="4EB9E620" w:rsidR="00577F61" w:rsidRPr="00577F61" w:rsidRDefault="00577F61" w:rsidP="00577F61">
            <w:r w:rsidRPr="00577F61">
              <w:t>www.linkedin.com/in/</w:t>
            </w:r>
            <w:r w:rsidR="008B7445">
              <w:t>ahmedsidd-qui</w:t>
            </w:r>
          </w:p>
          <w:p w14:paraId="37AEBBF4" w14:textId="6965E17F" w:rsidR="004D3011" w:rsidRDefault="004D3011" w:rsidP="004D3011"/>
          <w:p w14:paraId="456D4DF1" w14:textId="77777777" w:rsidR="004D3011" w:rsidRDefault="004D3011" w:rsidP="004D3011"/>
          <w:sdt>
            <w:sdtPr>
              <w:id w:val="-240260293"/>
              <w:placeholder>
                <w:docPart w:val="0340420CC0F54F27999DFCEC88221929"/>
              </w:placeholder>
              <w:temporary/>
              <w:showingPlcHdr/>
              <w15:appearance w15:val="hidden"/>
            </w:sdtPr>
            <w:sdtContent>
              <w:p w14:paraId="0D53E946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728EA49" w14:textId="0487DBFB" w:rsidR="00036450" w:rsidRPr="00E4381A" w:rsidRDefault="00577F61" w:rsidP="004D3011">
            <w:pPr>
              <w:rPr>
                <w:rStyle w:val="Hyperlink"/>
              </w:rPr>
            </w:pPr>
            <w:r>
              <w:t>ahmedsiddiqui3277@gmail.com</w:t>
            </w:r>
          </w:p>
          <w:p w14:paraId="1397736A" w14:textId="6B0ECC40" w:rsidR="004D3011" w:rsidRPr="004D3011" w:rsidRDefault="004D3011" w:rsidP="004D3011"/>
        </w:tc>
        <w:tc>
          <w:tcPr>
            <w:tcW w:w="720" w:type="dxa"/>
          </w:tcPr>
          <w:p w14:paraId="343375C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A53119749124B22805D01ECD6AA675F"/>
              </w:placeholder>
              <w:temporary/>
              <w:showingPlcHdr/>
              <w15:appearance w15:val="hidden"/>
            </w:sdtPr>
            <w:sdtContent>
              <w:p w14:paraId="353A766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EDD848C" w14:textId="1790DC02" w:rsidR="00036450" w:rsidRPr="00036450" w:rsidRDefault="00CE2A44" w:rsidP="00B359E4">
            <w:pPr>
              <w:pStyle w:val="Heading4"/>
            </w:pPr>
            <w:r>
              <w:t>MEHRAN UNIVERSITY OF ENFINEERING AND TECHNOLOGY</w:t>
            </w:r>
          </w:p>
          <w:p w14:paraId="38231392" w14:textId="35FEC4BD" w:rsidR="004D3011" w:rsidRDefault="00CE2A44" w:rsidP="00CE2A44">
            <w:pPr>
              <w:pStyle w:val="Date"/>
            </w:pPr>
            <w:r>
              <w:t>DECEMBER 22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DECEMBER 26</w:t>
            </w:r>
          </w:p>
          <w:p w14:paraId="418FC22C" w14:textId="77777777" w:rsidR="00A17CCB" w:rsidRPr="00A17CCB" w:rsidRDefault="00A17CCB" w:rsidP="00A17CCB"/>
          <w:p w14:paraId="2FC617AC" w14:textId="6BE24E32" w:rsidR="004D3011" w:rsidRDefault="004D3011" w:rsidP="00A17CCB">
            <w:pPr>
              <w:pStyle w:val="Heading4"/>
            </w:pPr>
          </w:p>
          <w:sdt>
            <w:sdtPr>
              <w:id w:val="1669594239"/>
              <w:placeholder>
                <w:docPart w:val="4AB42A0CFC474B4A9957F7B8748CAB6A"/>
              </w:placeholder>
              <w:temporary/>
              <w:showingPlcHdr/>
              <w15:appearance w15:val="hidden"/>
            </w:sdtPr>
            <w:sdtContent>
              <w:p w14:paraId="5D86E7C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123ACA5" w14:textId="77777777" w:rsidR="00036450" w:rsidRDefault="00894DA5" w:rsidP="00894D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C++</w:t>
            </w:r>
          </w:p>
          <w:p w14:paraId="3F26F498" w14:textId="77777777" w:rsidR="00894DA5" w:rsidRDefault="00894DA5" w:rsidP="00894D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</w:t>
            </w:r>
          </w:p>
          <w:p w14:paraId="72CA9FC1" w14:textId="2DA43BD2" w:rsidR="00894DA5" w:rsidRDefault="008B7445" w:rsidP="00894D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Frontend Development</w:t>
            </w:r>
          </w:p>
          <w:p w14:paraId="727B1A73" w14:textId="77777777" w:rsidR="00894DA5" w:rsidRDefault="00894DA5" w:rsidP="00894D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MANAGEMENT</w:t>
            </w:r>
          </w:p>
          <w:p w14:paraId="2E9489E5" w14:textId="77777777" w:rsidR="00A17CCB" w:rsidRDefault="00A17CCB" w:rsidP="00894DA5">
            <w:pPr>
              <w:rPr>
                <w:color w:val="000000" w:themeColor="text1"/>
              </w:rPr>
            </w:pPr>
          </w:p>
          <w:p w14:paraId="77B2A7E8" w14:textId="26E895E5" w:rsidR="00A17CCB" w:rsidRDefault="00A17CCB" w:rsidP="00A17CCB">
            <w:pPr>
              <w:pStyle w:val="Heading2"/>
            </w:pPr>
            <w:r>
              <w:t>EXTra curricular activities</w:t>
            </w:r>
          </w:p>
          <w:p w14:paraId="1BE0727C" w14:textId="77777777" w:rsidR="00A17CCB" w:rsidRDefault="00A17CCB" w:rsidP="00A17CCB">
            <w:pPr>
              <w:pStyle w:val="Heading4"/>
              <w:rPr>
                <w:bCs/>
              </w:rPr>
            </w:pPr>
            <w:r>
              <w:t>ACM Student Chapter</w:t>
            </w:r>
          </w:p>
          <w:p w14:paraId="1B763295" w14:textId="5EFC6D4C" w:rsidR="00A17CCB" w:rsidRPr="008B7445" w:rsidRDefault="00A17CCB" w:rsidP="008B7445">
            <w:pPr>
              <w:pStyle w:val="Date"/>
            </w:pPr>
            <w:r>
              <w:t>CORE TEAM MEMBER and working as a DIRECTOR LOGISTICS</w:t>
            </w:r>
            <w:r w:rsidRPr="00036450">
              <w:t xml:space="preserve"> </w:t>
            </w:r>
          </w:p>
        </w:tc>
      </w:tr>
    </w:tbl>
    <w:p w14:paraId="4AC4374D" w14:textId="77777777" w:rsidR="00A17CCB" w:rsidRDefault="00A17CCB" w:rsidP="000C45FF">
      <w:pPr>
        <w:tabs>
          <w:tab w:val="left" w:pos="990"/>
        </w:tabs>
      </w:pPr>
    </w:p>
    <w:sectPr w:rsidR="00A17CCB" w:rsidSect="00126DB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4000D" w14:textId="77777777" w:rsidR="00126DB2" w:rsidRDefault="00126DB2" w:rsidP="000C45FF">
      <w:r>
        <w:separator/>
      </w:r>
    </w:p>
  </w:endnote>
  <w:endnote w:type="continuationSeparator" w:id="0">
    <w:p w14:paraId="07776E38" w14:textId="77777777" w:rsidR="00126DB2" w:rsidRDefault="00126DB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E7D5" w14:textId="77777777" w:rsidR="00126DB2" w:rsidRDefault="00126DB2" w:rsidP="000C45FF">
      <w:r>
        <w:separator/>
      </w:r>
    </w:p>
  </w:footnote>
  <w:footnote w:type="continuationSeparator" w:id="0">
    <w:p w14:paraId="4FD496E6" w14:textId="77777777" w:rsidR="00126DB2" w:rsidRDefault="00126DB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337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B1B3CF" wp14:editId="734BCD0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2B5"/>
    <w:multiLevelType w:val="hybridMultilevel"/>
    <w:tmpl w:val="0972B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8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44"/>
    <w:rsid w:val="00036450"/>
    <w:rsid w:val="00094499"/>
    <w:rsid w:val="000C45FF"/>
    <w:rsid w:val="000E3FD1"/>
    <w:rsid w:val="00112054"/>
    <w:rsid w:val="00126DB2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77F61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94DA5"/>
    <w:rsid w:val="008B7445"/>
    <w:rsid w:val="009260CD"/>
    <w:rsid w:val="00940A66"/>
    <w:rsid w:val="00952C25"/>
    <w:rsid w:val="00A17CCB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E2A44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9653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t-14">
    <w:name w:val="t-14"/>
    <w:basedOn w:val="Normal"/>
    <w:rsid w:val="00CE2A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ListParagraph">
    <w:name w:val="List Paragraph"/>
    <w:basedOn w:val="Normal"/>
    <w:uiPriority w:val="34"/>
    <w:semiHidden/>
    <w:qFormat/>
    <w:rsid w:val="0089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6897DBFA9C45ACA98B716234695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3776E-7F9D-4B88-A55C-2297D5B79115}"/>
      </w:docPartPr>
      <w:docPartBody>
        <w:p w:rsidR="00F57252" w:rsidRDefault="00F57252">
          <w:pPr>
            <w:pStyle w:val="3B6897DBFA9C45ACA98B7162346958CE"/>
          </w:pPr>
          <w:r w:rsidRPr="00CB0055">
            <w:t>Contact</w:t>
          </w:r>
        </w:p>
      </w:docPartBody>
    </w:docPart>
    <w:docPart>
      <w:docPartPr>
        <w:name w:val="0340420CC0F54F27999DFCEC88221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5F90-C42A-4447-8208-C6BAFE0C6E5D}"/>
      </w:docPartPr>
      <w:docPartBody>
        <w:p w:rsidR="00F57252" w:rsidRDefault="00F57252">
          <w:pPr>
            <w:pStyle w:val="0340420CC0F54F27999DFCEC88221929"/>
          </w:pPr>
          <w:r w:rsidRPr="004D3011">
            <w:t>EMAIL:</w:t>
          </w:r>
        </w:p>
      </w:docPartBody>
    </w:docPart>
    <w:docPart>
      <w:docPartPr>
        <w:name w:val="DA53119749124B22805D01ECD6AA6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5677-3797-479A-9DF1-2CCA113C7EE6}"/>
      </w:docPartPr>
      <w:docPartBody>
        <w:p w:rsidR="00F57252" w:rsidRDefault="00F57252">
          <w:pPr>
            <w:pStyle w:val="DA53119749124B22805D01ECD6AA675F"/>
          </w:pPr>
          <w:r w:rsidRPr="00036450">
            <w:t>EDUCATION</w:t>
          </w:r>
        </w:p>
      </w:docPartBody>
    </w:docPart>
    <w:docPart>
      <w:docPartPr>
        <w:name w:val="4AB42A0CFC474B4A9957F7B8748CA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836E-72D0-4510-BD2E-B1DC7B34F1AC}"/>
      </w:docPartPr>
      <w:docPartBody>
        <w:p w:rsidR="00F57252" w:rsidRDefault="00F57252">
          <w:pPr>
            <w:pStyle w:val="4AB42A0CFC474B4A9957F7B8748CAB6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52"/>
    <w:rsid w:val="00A85A6A"/>
    <w:rsid w:val="00F5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6897DBFA9C45ACA98B7162346958CE">
    <w:name w:val="3B6897DBFA9C45ACA98B7162346958CE"/>
  </w:style>
  <w:style w:type="paragraph" w:customStyle="1" w:styleId="0340420CC0F54F27999DFCEC88221929">
    <w:name w:val="0340420CC0F54F27999DFCEC88221929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DA53119749124B22805D01ECD6AA675F">
    <w:name w:val="DA53119749124B22805D01ECD6AA675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AB42A0CFC474B4A9957F7B8748CAB6A">
    <w:name w:val="4AB42A0CFC474B4A9957F7B8748CA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2023-10-30T05:31:00Z</dcterms:created>
  <dcterms:modified xsi:type="dcterms:W3CDTF">2024-01-26T10:58:00Z</dcterms:modified>
</cp:coreProperties>
</file>